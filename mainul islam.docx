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C506CD7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933FB51" w14:textId="77777777" w:rsidR="001B2ABD" w:rsidRDefault="00195F4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E67BF9C" wp14:editId="2D2E9F03">
                  <wp:extent cx="1587185" cy="1498917"/>
                  <wp:effectExtent l="6033" t="0" r="317" b="318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180824_205428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26109" r="44370" b="3844"/>
                          <a:stretch/>
                        </pic:blipFill>
                        <pic:spPr bwMode="auto">
                          <a:xfrm rot="5400000">
                            <a:off x="0" y="0"/>
                            <a:ext cx="1587185" cy="149891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A3D3F7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AB7DD44" w14:textId="77777777" w:rsidR="00D71E26" w:rsidRPr="00D71E26" w:rsidRDefault="00D71E26" w:rsidP="00D71E26">
            <w:pPr>
              <w:pStyle w:val="Title"/>
            </w:pPr>
            <w:r>
              <w:t>mainul islam</w:t>
            </w:r>
          </w:p>
          <w:p w14:paraId="0AB06647" w14:textId="269C6CDE" w:rsidR="001B2ABD" w:rsidRDefault="00914896" w:rsidP="001B2ABD">
            <w:pPr>
              <w:pStyle w:val="Subtitle"/>
            </w:pPr>
            <w:r>
              <w:rPr>
                <w:spacing w:val="0"/>
                <w:w w:val="100"/>
              </w:rPr>
              <w:t>Student</w:t>
            </w:r>
          </w:p>
        </w:tc>
      </w:tr>
      <w:tr w:rsidR="001B2ABD" w14:paraId="177DFEB0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B195E6B684ED466B9736DD238C262F3A"/>
              </w:placeholder>
              <w:temporary/>
              <w:showingPlcHdr/>
              <w15:appearance w15:val="hidden"/>
            </w:sdtPr>
            <w:sdtEndPr/>
            <w:sdtContent>
              <w:p w14:paraId="246C2CAE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4FAC801" w14:textId="5457340D" w:rsidR="00036450" w:rsidRDefault="00541200" w:rsidP="00541200">
            <w:r>
              <w:t xml:space="preserve">I am flexible posses excellent time  keeping  skills .I am an enthusist </w:t>
            </w:r>
            <w:r w:rsidR="00FF1C86">
              <w:t xml:space="preserve"> self motivated reliable responsible and hard working person .I m adaptable to all challanging situations.</w:t>
            </w:r>
            <w:r w:rsidR="00914896">
              <w:t>I can convince people.</w:t>
            </w:r>
            <w:r w:rsidR="00FF1C86">
              <w:t xml:space="preserve">I am able to work well both in team enviornment as well as using  own initiative </w:t>
            </w:r>
            <w:r w:rsidR="00CF70C2">
              <w:t>.I think I can work as a campus ambassedor .</w:t>
            </w:r>
          </w:p>
          <w:p w14:paraId="03D7C26E" w14:textId="77777777" w:rsidR="00036450" w:rsidRDefault="00036450" w:rsidP="00036450"/>
          <w:sdt>
            <w:sdtPr>
              <w:id w:val="-1954003311"/>
              <w:placeholder>
                <w:docPart w:val="9065AB5B8E88408F9A451F06C1D787B6"/>
              </w:placeholder>
              <w:temporary/>
              <w:showingPlcHdr/>
              <w15:appearance w15:val="hidden"/>
            </w:sdtPr>
            <w:sdtEndPr/>
            <w:sdtContent>
              <w:p w14:paraId="074AB74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2FD2F419BAAD4BFAAB791007936C7053"/>
              </w:placeholder>
              <w:temporary/>
              <w:showingPlcHdr/>
              <w15:appearance w15:val="hidden"/>
            </w:sdtPr>
            <w:sdtEndPr/>
            <w:sdtContent>
              <w:p w14:paraId="5866C76F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9FDCB95" w14:textId="77777777" w:rsidR="004D3011" w:rsidRDefault="00C0205D" w:rsidP="004D3011">
            <w:r>
              <w:t>01767440997</w:t>
            </w:r>
          </w:p>
          <w:p w14:paraId="1878004D" w14:textId="77777777" w:rsidR="004D3011" w:rsidRDefault="004D3011" w:rsidP="004D3011"/>
          <w:sdt>
            <w:sdtPr>
              <w:id w:val="-240260293"/>
              <w:placeholder>
                <w:docPart w:val="797296EB32DD4182A93EF3E366D32296"/>
              </w:placeholder>
              <w:temporary/>
              <w:showingPlcHdr/>
              <w15:appearance w15:val="hidden"/>
            </w:sdtPr>
            <w:sdtEndPr/>
            <w:sdtContent>
              <w:p w14:paraId="4EB05679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DF24B41" w14:textId="77777777" w:rsidR="00036450" w:rsidRDefault="007E53A9" w:rsidP="004D3011">
            <w:hyperlink r:id="rId10" w:history="1">
              <w:r w:rsidR="00CF70C2" w:rsidRPr="009A33EB">
                <w:rPr>
                  <w:rStyle w:val="Hyperlink"/>
                </w:rPr>
                <w:t>mainul3003@gmail.com</w:t>
              </w:r>
            </w:hyperlink>
          </w:p>
          <w:p w14:paraId="333DDAA6" w14:textId="77777777" w:rsidR="00CF70C2" w:rsidRDefault="00CF70C2" w:rsidP="004D3011"/>
          <w:p w14:paraId="1D182AAA" w14:textId="77777777" w:rsidR="00914896" w:rsidRDefault="00620C45" w:rsidP="00CF70C2">
            <w:r>
              <w:t>ADDRESS:</w:t>
            </w:r>
          </w:p>
          <w:p w14:paraId="103A9739" w14:textId="486BF40D" w:rsidR="00620C45" w:rsidRDefault="00914896" w:rsidP="00CF70C2">
            <w:r>
              <w:t>515-East ,B</w:t>
            </w:r>
            <w:r w:rsidRPr="00914896">
              <w:t xml:space="preserve">ongobondhu </w:t>
            </w:r>
            <w:r>
              <w:t>S</w:t>
            </w:r>
            <w:r w:rsidRPr="00914896">
              <w:t xml:space="preserve">heikh </w:t>
            </w:r>
            <w:r>
              <w:t>M</w:t>
            </w:r>
            <w:r w:rsidRPr="00914896">
              <w:t xml:space="preserve">ujibur </w:t>
            </w:r>
            <w:r>
              <w:t>R</w:t>
            </w:r>
            <w:r w:rsidRPr="00914896">
              <w:t>ahman</w:t>
            </w:r>
            <w:r>
              <w:t xml:space="preserve"> Hall, KUET,Khulna</w:t>
            </w:r>
          </w:p>
          <w:p w14:paraId="32C82C11" w14:textId="77777777" w:rsidR="00CF70C2" w:rsidRDefault="00CF70C2" w:rsidP="004D3011"/>
          <w:p w14:paraId="444F5128" w14:textId="77777777" w:rsidR="00CF70C2" w:rsidRPr="00E4381A" w:rsidRDefault="00CF70C2" w:rsidP="004D3011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D733CB0C4315468DBA9583338CC2560E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31E94239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C9E649D" w14:textId="77777777" w:rsidR="004D3011" w:rsidRDefault="00C0205D" w:rsidP="004D3011">
            <w:r>
              <w:t>Reading</w:t>
            </w:r>
          </w:p>
          <w:p w14:paraId="24B5A5F1" w14:textId="4387D6BA" w:rsidR="004D3011" w:rsidRDefault="00914896" w:rsidP="004D3011">
            <w:r>
              <w:t xml:space="preserve">Writing </w:t>
            </w:r>
            <w:bookmarkStart w:id="0" w:name="_GoBack"/>
            <w:bookmarkEnd w:id="0"/>
          </w:p>
          <w:p w14:paraId="67ABD4C2" w14:textId="77777777" w:rsidR="004D3011" w:rsidRPr="004D3011" w:rsidRDefault="004D3011" w:rsidP="004D3011"/>
        </w:tc>
        <w:tc>
          <w:tcPr>
            <w:tcW w:w="720" w:type="dxa"/>
          </w:tcPr>
          <w:p w14:paraId="460DF7E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137F21EF45041C9A7CA35865999265B"/>
              </w:placeholder>
              <w:temporary/>
              <w:showingPlcHdr/>
              <w15:appearance w15:val="hidden"/>
            </w:sdtPr>
            <w:sdtEndPr/>
            <w:sdtContent>
              <w:p w14:paraId="20EB780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468D06F" w14:textId="77777777" w:rsidR="00036450" w:rsidRPr="00036450" w:rsidRDefault="00D71E26" w:rsidP="00B359E4">
            <w:pPr>
              <w:pStyle w:val="Heading4"/>
            </w:pPr>
            <w:r>
              <w:t>Khulna University of Engineering and technology</w:t>
            </w:r>
          </w:p>
          <w:p w14:paraId="4410D9A9" w14:textId="77777777" w:rsidR="00036450" w:rsidRPr="00B359E4" w:rsidRDefault="00D71E26" w:rsidP="00B359E4">
            <w:pPr>
              <w:pStyle w:val="Date"/>
            </w:pPr>
            <w:r>
              <w:t>2017</w:t>
            </w:r>
            <w:r w:rsidR="00036450" w:rsidRPr="00B359E4">
              <w:t xml:space="preserve"> - </w:t>
            </w:r>
            <w:r w:rsidR="00CF70C2">
              <w:t>Running</w:t>
            </w:r>
          </w:p>
          <w:p w14:paraId="557B1018" w14:textId="77777777" w:rsidR="004D3011" w:rsidRDefault="00036450" w:rsidP="00036450">
            <w:r w:rsidRPr="00036450">
              <w:t>[</w:t>
            </w:r>
            <w:r w:rsidR="00D71E26">
              <w:t>CGPA -3.15</w:t>
            </w:r>
            <w:r w:rsidRPr="00036450">
              <w:t>]</w:t>
            </w:r>
          </w:p>
          <w:p w14:paraId="6D25518A" w14:textId="77777777" w:rsidR="00036450" w:rsidRDefault="00036450" w:rsidP="00036450"/>
          <w:p w14:paraId="4BB61FC1" w14:textId="77777777" w:rsidR="00036450" w:rsidRPr="00B359E4" w:rsidRDefault="00D71E26" w:rsidP="00B359E4">
            <w:pPr>
              <w:pStyle w:val="Heading4"/>
            </w:pPr>
            <w:r>
              <w:t>Govt. City College ,Chittagong</w:t>
            </w:r>
          </w:p>
          <w:p w14:paraId="24ED1C70" w14:textId="77777777" w:rsidR="00036450" w:rsidRPr="00B359E4" w:rsidRDefault="00D71E26" w:rsidP="00B359E4">
            <w:pPr>
              <w:pStyle w:val="Date"/>
            </w:pPr>
            <w:r>
              <w:t>2015</w:t>
            </w:r>
            <w:r w:rsidR="00036450" w:rsidRPr="00B359E4">
              <w:t xml:space="preserve"> - </w:t>
            </w:r>
            <w:r>
              <w:t>2017</w:t>
            </w:r>
          </w:p>
          <w:p w14:paraId="3768A8B0" w14:textId="5A093BB1" w:rsidR="00036450" w:rsidRDefault="00D71E26" w:rsidP="00036450">
            <w:r>
              <w:t>GPA-5.0</w:t>
            </w:r>
            <w:r w:rsidR="00914896">
              <w:t>0</w:t>
            </w:r>
          </w:p>
          <w:p w14:paraId="451C4406" w14:textId="77777777" w:rsidR="00FF1C86" w:rsidRDefault="00FF1C86" w:rsidP="00036450"/>
          <w:p w14:paraId="686A7D15" w14:textId="77777777" w:rsidR="00FF1C86" w:rsidRPr="00B359E4" w:rsidRDefault="00FF1C86" w:rsidP="00FF1C86">
            <w:pPr>
              <w:pStyle w:val="Heading4"/>
            </w:pPr>
            <w:r>
              <w:t>Chittagong Govt. High School</w:t>
            </w:r>
          </w:p>
          <w:p w14:paraId="584D85D7" w14:textId="77777777" w:rsidR="00FF1C86" w:rsidRPr="00B359E4" w:rsidRDefault="00FF1C86" w:rsidP="00FF1C86">
            <w:pPr>
              <w:pStyle w:val="Date"/>
            </w:pPr>
            <w:r>
              <w:t>2011</w:t>
            </w:r>
            <w:r w:rsidRPr="00B359E4">
              <w:t xml:space="preserve">- </w:t>
            </w:r>
            <w:r>
              <w:t>2015</w:t>
            </w:r>
          </w:p>
          <w:p w14:paraId="7616503B" w14:textId="5831E0F4" w:rsidR="00D71E26" w:rsidRDefault="00FF1C86" w:rsidP="00036450">
            <w:r>
              <w:t>GPA-5.0</w:t>
            </w:r>
            <w:r w:rsidR="00914896">
              <w:t>0</w:t>
            </w:r>
          </w:p>
          <w:p w14:paraId="5110D56D" w14:textId="77777777" w:rsidR="00D71E26" w:rsidRDefault="00D71E26" w:rsidP="00036450"/>
          <w:sdt>
            <w:sdtPr>
              <w:id w:val="1001553383"/>
              <w:placeholder>
                <w:docPart w:val="F0961122689347D48CF2211ED50EECC3"/>
              </w:placeholder>
              <w:temporary/>
              <w:showingPlcHdr/>
              <w15:appearance w15:val="hidden"/>
            </w:sdtPr>
            <w:sdtEndPr/>
            <w:sdtContent>
              <w:p w14:paraId="0DD8A951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BE43F6C" w14:textId="77777777" w:rsidR="00D71E26" w:rsidRDefault="00D71E26" w:rsidP="00D71E26">
            <w:pPr>
              <w:pStyle w:val="Heading4"/>
            </w:pPr>
            <w:r>
              <w:t xml:space="preserve">Junior Executive </w:t>
            </w:r>
            <w:r w:rsidR="00036450">
              <w:t xml:space="preserve"> </w:t>
            </w:r>
            <w:r w:rsidR="00036450" w:rsidRPr="00036450">
              <w:t xml:space="preserve"> </w:t>
            </w:r>
          </w:p>
          <w:p w14:paraId="0E61F884" w14:textId="77777777" w:rsidR="00D71E26" w:rsidRPr="00D71E26" w:rsidRDefault="00D71E26" w:rsidP="00D71E26">
            <w:pPr>
              <w:rPr>
                <w:b/>
              </w:rPr>
            </w:pPr>
            <w:r w:rsidRPr="00D71E26">
              <w:rPr>
                <w:b/>
              </w:rPr>
              <w:t>KUET Carrier Club</w:t>
            </w:r>
          </w:p>
          <w:p w14:paraId="5F87911B" w14:textId="77777777" w:rsidR="00036450" w:rsidRPr="00D71E26" w:rsidRDefault="00CF70C2" w:rsidP="00D71E26">
            <w:pPr>
              <w:pStyle w:val="Heading4"/>
              <w:rPr>
                <w:bCs/>
              </w:rPr>
            </w:pPr>
            <w:r>
              <w:t>2019-running</w:t>
            </w:r>
          </w:p>
          <w:p w14:paraId="6ED698A4" w14:textId="253694E0" w:rsidR="00036450" w:rsidRDefault="00D71E26" w:rsidP="00036450">
            <w:r>
              <w:t>[</w:t>
            </w:r>
            <w:r w:rsidR="00CF70C2">
              <w:t>H</w:t>
            </w:r>
            <w:r>
              <w:t>ere I work as  junior executive in event management ]</w:t>
            </w:r>
            <w:r w:rsidR="00036450" w:rsidRPr="00036450">
              <w:t xml:space="preserve"> </w:t>
            </w:r>
          </w:p>
          <w:p w14:paraId="39AAB1A2" w14:textId="77777777" w:rsidR="00CF70C2" w:rsidRDefault="00CF70C2" w:rsidP="00CF70C2">
            <w:pPr>
              <w:pStyle w:val="Heading4"/>
            </w:pPr>
          </w:p>
          <w:p w14:paraId="646D569C" w14:textId="77777777" w:rsidR="00CF70C2" w:rsidRDefault="00CF70C2" w:rsidP="00CF70C2">
            <w:pPr>
              <w:pStyle w:val="Heading4"/>
            </w:pPr>
            <w:r>
              <w:t xml:space="preserve">Assistant General Secratory   </w:t>
            </w:r>
            <w:r w:rsidRPr="00036450">
              <w:t xml:space="preserve"> </w:t>
            </w:r>
          </w:p>
          <w:p w14:paraId="51A098CE" w14:textId="77777777" w:rsidR="00CF70C2" w:rsidRPr="00D71E26" w:rsidRDefault="00CF70C2" w:rsidP="00CF70C2">
            <w:pPr>
              <w:rPr>
                <w:b/>
              </w:rPr>
            </w:pPr>
            <w:r>
              <w:rPr>
                <w:b/>
              </w:rPr>
              <w:t>Chittaagong Association ,KUET</w:t>
            </w:r>
          </w:p>
          <w:p w14:paraId="1912F386" w14:textId="77777777" w:rsidR="00CF70C2" w:rsidRPr="00D71E26" w:rsidRDefault="00CF70C2" w:rsidP="00CF70C2">
            <w:pPr>
              <w:pStyle w:val="Heading4"/>
              <w:rPr>
                <w:bCs/>
              </w:rPr>
            </w:pPr>
            <w:r w:rsidRPr="00B90CEF"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1" locked="0" layoutInCell="1" allowOverlap="1" wp14:anchorId="2A0A2D64" wp14:editId="637C12D8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530860</wp:posOffset>
                  </wp:positionV>
                  <wp:extent cx="4572000" cy="1752600"/>
                  <wp:effectExtent l="0" t="0" r="0" b="0"/>
                  <wp:wrapTight wrapText="bothSides">
                    <wp:wrapPolygon edited="0">
                      <wp:start x="3510" y="235"/>
                      <wp:lineTo x="0" y="1174"/>
                      <wp:lineTo x="0" y="2583"/>
                      <wp:lineTo x="3510" y="4461"/>
                      <wp:lineTo x="1530" y="4696"/>
                      <wp:lineTo x="1530" y="5635"/>
                      <wp:lineTo x="2610" y="8217"/>
                      <wp:lineTo x="1260" y="11974"/>
                      <wp:lineTo x="720" y="19487"/>
                      <wp:lineTo x="720" y="20896"/>
                      <wp:lineTo x="3240" y="20896"/>
                      <wp:lineTo x="12600" y="20426"/>
                      <wp:lineTo x="12420" y="19487"/>
                      <wp:lineTo x="13410" y="19487"/>
                      <wp:lineTo x="16740" y="16670"/>
                      <wp:lineTo x="16920" y="15026"/>
                      <wp:lineTo x="16200" y="14322"/>
                      <wp:lineTo x="12420" y="11974"/>
                      <wp:lineTo x="14040" y="11974"/>
                      <wp:lineTo x="16830" y="9626"/>
                      <wp:lineTo x="16920" y="7748"/>
                      <wp:lineTo x="12420" y="4461"/>
                      <wp:lineTo x="14580" y="4461"/>
                      <wp:lineTo x="16830" y="2583"/>
                      <wp:lineTo x="16740" y="235"/>
                      <wp:lineTo x="3510" y="235"/>
                    </wp:wrapPolygon>
                  </wp:wrapTight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2019-running</w:t>
            </w:r>
          </w:p>
          <w:sdt>
            <w:sdtPr>
              <w:id w:val="1669594239"/>
              <w:placeholder>
                <w:docPart w:val="805A4A4D294B4B33A0A6797250F8C0F3"/>
              </w:placeholder>
              <w:temporary/>
              <w:showingPlcHdr/>
              <w15:appearance w15:val="hidden"/>
            </w:sdtPr>
            <w:sdtEndPr/>
            <w:sdtContent>
              <w:p w14:paraId="0715299C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1E9F58D" w14:textId="77777777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57A05EF5" w14:textId="77777777" w:rsidR="0043117B" w:rsidRDefault="007E53A9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EA658" w14:textId="77777777" w:rsidR="007E53A9" w:rsidRDefault="007E53A9" w:rsidP="000C45FF">
      <w:r>
        <w:separator/>
      </w:r>
    </w:p>
  </w:endnote>
  <w:endnote w:type="continuationSeparator" w:id="0">
    <w:p w14:paraId="1E4B22F6" w14:textId="77777777" w:rsidR="007E53A9" w:rsidRDefault="007E53A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51E7E" w14:textId="77777777" w:rsidR="007E53A9" w:rsidRDefault="007E53A9" w:rsidP="000C45FF">
      <w:r>
        <w:separator/>
      </w:r>
    </w:p>
  </w:footnote>
  <w:footnote w:type="continuationSeparator" w:id="0">
    <w:p w14:paraId="08E3D7B9" w14:textId="77777777" w:rsidR="007E53A9" w:rsidRDefault="007E53A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6A11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19E09F" wp14:editId="7ECB1B4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26"/>
    <w:rsid w:val="00036450"/>
    <w:rsid w:val="00094499"/>
    <w:rsid w:val="000C45FF"/>
    <w:rsid w:val="000E3FD1"/>
    <w:rsid w:val="00112054"/>
    <w:rsid w:val="001525E1"/>
    <w:rsid w:val="00180329"/>
    <w:rsid w:val="0019001F"/>
    <w:rsid w:val="00195F4B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77C9A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41200"/>
    <w:rsid w:val="005E39D5"/>
    <w:rsid w:val="00600670"/>
    <w:rsid w:val="00620C45"/>
    <w:rsid w:val="0062123A"/>
    <w:rsid w:val="00646E75"/>
    <w:rsid w:val="006771D0"/>
    <w:rsid w:val="00715FCB"/>
    <w:rsid w:val="00743101"/>
    <w:rsid w:val="007775E1"/>
    <w:rsid w:val="007867A0"/>
    <w:rsid w:val="007927F5"/>
    <w:rsid w:val="007E53A9"/>
    <w:rsid w:val="00802CA0"/>
    <w:rsid w:val="00914896"/>
    <w:rsid w:val="009260CD"/>
    <w:rsid w:val="00952C25"/>
    <w:rsid w:val="00994382"/>
    <w:rsid w:val="00A2118D"/>
    <w:rsid w:val="00AD76E2"/>
    <w:rsid w:val="00B20152"/>
    <w:rsid w:val="00B359E4"/>
    <w:rsid w:val="00B57D98"/>
    <w:rsid w:val="00B70850"/>
    <w:rsid w:val="00C0205D"/>
    <w:rsid w:val="00C066B6"/>
    <w:rsid w:val="00C37BA1"/>
    <w:rsid w:val="00C4674C"/>
    <w:rsid w:val="00C506CF"/>
    <w:rsid w:val="00C72BED"/>
    <w:rsid w:val="00C9578B"/>
    <w:rsid w:val="00CB0055"/>
    <w:rsid w:val="00CF70C2"/>
    <w:rsid w:val="00D2522B"/>
    <w:rsid w:val="00D422DE"/>
    <w:rsid w:val="00D5459D"/>
    <w:rsid w:val="00D71E26"/>
    <w:rsid w:val="00DA1F4D"/>
    <w:rsid w:val="00DD172A"/>
    <w:rsid w:val="00DE7039"/>
    <w:rsid w:val="00E25A26"/>
    <w:rsid w:val="00E4381A"/>
    <w:rsid w:val="00E55D74"/>
    <w:rsid w:val="00F60274"/>
    <w:rsid w:val="00F77FB9"/>
    <w:rsid w:val="00FB068F"/>
    <w:rsid w:val="00FF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89ED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mainul3003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nul%20Islam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Adobe Illustrator</c:v>
                </c:pt>
                <c:pt idx="1">
                  <c:v>word </c:v>
                </c:pt>
                <c:pt idx="2">
                  <c:v>python</c:v>
                </c:pt>
                <c:pt idx="3">
                  <c:v>C</c:v>
                </c:pt>
                <c:pt idx="4">
                  <c:v>excel </c:v>
                </c:pt>
                <c:pt idx="5">
                  <c:v>powerpoint 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</c:v>
                </c:pt>
                <c:pt idx="1">
                  <c:v>0.75</c:v>
                </c:pt>
                <c:pt idx="2">
                  <c:v>0.5</c:v>
                </c:pt>
                <c:pt idx="3">
                  <c:v>0.75</c:v>
                </c:pt>
                <c:pt idx="4">
                  <c:v>0.5</c:v>
                </c:pt>
                <c:pt idx="5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95E6B684ED466B9736DD238C262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8EDBB-4A3B-44E1-9148-7ED99B6858E1}"/>
      </w:docPartPr>
      <w:docPartBody>
        <w:p w:rsidR="00893525" w:rsidRDefault="00C2183B">
          <w:pPr>
            <w:pStyle w:val="B195E6B684ED466B9736DD238C262F3A"/>
          </w:pPr>
          <w:r w:rsidRPr="00D5459D">
            <w:t>Profile</w:t>
          </w:r>
        </w:p>
      </w:docPartBody>
    </w:docPart>
    <w:docPart>
      <w:docPartPr>
        <w:name w:val="9065AB5B8E88408F9A451F06C1D78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252AB-9837-4AB0-972E-97B437D74334}"/>
      </w:docPartPr>
      <w:docPartBody>
        <w:p w:rsidR="00893525" w:rsidRDefault="00C2183B">
          <w:pPr>
            <w:pStyle w:val="9065AB5B8E88408F9A451F06C1D787B6"/>
          </w:pPr>
          <w:r w:rsidRPr="00CB0055">
            <w:t>Contact</w:t>
          </w:r>
        </w:p>
      </w:docPartBody>
    </w:docPart>
    <w:docPart>
      <w:docPartPr>
        <w:name w:val="2FD2F419BAAD4BFAAB791007936C7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158E0-5521-4DD5-B631-823BBE491664}"/>
      </w:docPartPr>
      <w:docPartBody>
        <w:p w:rsidR="00893525" w:rsidRDefault="00C2183B">
          <w:pPr>
            <w:pStyle w:val="2FD2F419BAAD4BFAAB791007936C7053"/>
          </w:pPr>
          <w:r w:rsidRPr="004D3011">
            <w:t>PHONE:</w:t>
          </w:r>
        </w:p>
      </w:docPartBody>
    </w:docPart>
    <w:docPart>
      <w:docPartPr>
        <w:name w:val="797296EB32DD4182A93EF3E366D32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A81E9-8399-499F-BA3B-A964423E3ADE}"/>
      </w:docPartPr>
      <w:docPartBody>
        <w:p w:rsidR="00893525" w:rsidRDefault="00C2183B">
          <w:pPr>
            <w:pStyle w:val="797296EB32DD4182A93EF3E366D32296"/>
          </w:pPr>
          <w:r w:rsidRPr="004D3011">
            <w:t>EMAIL:</w:t>
          </w:r>
        </w:p>
      </w:docPartBody>
    </w:docPart>
    <w:docPart>
      <w:docPartPr>
        <w:name w:val="D733CB0C4315468DBA9583338CC25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0CC48-7E3A-4A68-A1B8-9C68B9D72135}"/>
      </w:docPartPr>
      <w:docPartBody>
        <w:p w:rsidR="00893525" w:rsidRDefault="00C2183B">
          <w:pPr>
            <w:pStyle w:val="D733CB0C4315468DBA9583338CC2560E"/>
          </w:pPr>
          <w:r w:rsidRPr="00CB0055">
            <w:t>Hobbies</w:t>
          </w:r>
        </w:p>
      </w:docPartBody>
    </w:docPart>
    <w:docPart>
      <w:docPartPr>
        <w:name w:val="9137F21EF45041C9A7CA358659992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167D9-7D11-4F84-9F99-BEB2117668A0}"/>
      </w:docPartPr>
      <w:docPartBody>
        <w:p w:rsidR="00893525" w:rsidRDefault="00C2183B">
          <w:pPr>
            <w:pStyle w:val="9137F21EF45041C9A7CA35865999265B"/>
          </w:pPr>
          <w:r w:rsidRPr="00036450">
            <w:t>EDUCATION</w:t>
          </w:r>
        </w:p>
      </w:docPartBody>
    </w:docPart>
    <w:docPart>
      <w:docPartPr>
        <w:name w:val="F0961122689347D48CF2211ED50EE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156C0-73BC-4397-AD79-49A2FF5F196F}"/>
      </w:docPartPr>
      <w:docPartBody>
        <w:p w:rsidR="00893525" w:rsidRDefault="00C2183B">
          <w:pPr>
            <w:pStyle w:val="F0961122689347D48CF2211ED50EECC3"/>
          </w:pPr>
          <w:r w:rsidRPr="00036450">
            <w:t>WORK EXPERIENCE</w:t>
          </w:r>
        </w:p>
      </w:docPartBody>
    </w:docPart>
    <w:docPart>
      <w:docPartPr>
        <w:name w:val="805A4A4D294B4B33A0A6797250F8C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5811F-A86A-4AD5-86F2-995E030F3BA8}"/>
      </w:docPartPr>
      <w:docPartBody>
        <w:p w:rsidR="00893525" w:rsidRDefault="00C2183B">
          <w:pPr>
            <w:pStyle w:val="805A4A4D294B4B33A0A6797250F8C0F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3B"/>
    <w:rsid w:val="0088789C"/>
    <w:rsid w:val="00893525"/>
    <w:rsid w:val="00932857"/>
    <w:rsid w:val="00C2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CBE29719C842CBA1E713425BC41C21">
    <w:name w:val="9DCBE29719C842CBA1E713425BC41C21"/>
  </w:style>
  <w:style w:type="paragraph" w:customStyle="1" w:styleId="83A78919715F4766948BE6D19071C66C">
    <w:name w:val="83A78919715F4766948BE6D19071C66C"/>
  </w:style>
  <w:style w:type="paragraph" w:customStyle="1" w:styleId="B195E6B684ED466B9736DD238C262F3A">
    <w:name w:val="B195E6B684ED466B9736DD238C262F3A"/>
  </w:style>
  <w:style w:type="paragraph" w:customStyle="1" w:styleId="AEBD91358C6C4598BDCF5FFB5B1C124A">
    <w:name w:val="AEBD91358C6C4598BDCF5FFB5B1C124A"/>
  </w:style>
  <w:style w:type="paragraph" w:customStyle="1" w:styleId="9065AB5B8E88408F9A451F06C1D787B6">
    <w:name w:val="9065AB5B8E88408F9A451F06C1D787B6"/>
  </w:style>
  <w:style w:type="paragraph" w:customStyle="1" w:styleId="2FD2F419BAAD4BFAAB791007936C7053">
    <w:name w:val="2FD2F419BAAD4BFAAB791007936C7053"/>
  </w:style>
  <w:style w:type="paragraph" w:customStyle="1" w:styleId="6FCF8F12A6A24278895E0EBA8AF29E00">
    <w:name w:val="6FCF8F12A6A24278895E0EBA8AF29E00"/>
  </w:style>
  <w:style w:type="paragraph" w:customStyle="1" w:styleId="7AD2BD358EAA40679A75EA08CF78D243">
    <w:name w:val="7AD2BD358EAA40679A75EA08CF78D243"/>
  </w:style>
  <w:style w:type="paragraph" w:customStyle="1" w:styleId="11BA495AE93A434F8EB479FA357764A5">
    <w:name w:val="11BA495AE93A434F8EB479FA357764A5"/>
  </w:style>
  <w:style w:type="paragraph" w:customStyle="1" w:styleId="797296EB32DD4182A93EF3E366D32296">
    <w:name w:val="797296EB32DD4182A93EF3E366D3229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9F6EF6C87264908BA3CE5EB7BB60610">
    <w:name w:val="C9F6EF6C87264908BA3CE5EB7BB60610"/>
  </w:style>
  <w:style w:type="paragraph" w:customStyle="1" w:styleId="D733CB0C4315468DBA9583338CC2560E">
    <w:name w:val="D733CB0C4315468DBA9583338CC2560E"/>
  </w:style>
  <w:style w:type="paragraph" w:customStyle="1" w:styleId="25F78E8D609B4E3A8016D60FA1897D7E">
    <w:name w:val="25F78E8D609B4E3A8016D60FA1897D7E"/>
  </w:style>
  <w:style w:type="paragraph" w:customStyle="1" w:styleId="25B9A6F166164C3E86D6F3E821713597">
    <w:name w:val="25B9A6F166164C3E86D6F3E821713597"/>
  </w:style>
  <w:style w:type="paragraph" w:customStyle="1" w:styleId="F64DB0818D664449A38071C487B84CC1">
    <w:name w:val="F64DB0818D664449A38071C487B84CC1"/>
  </w:style>
  <w:style w:type="paragraph" w:customStyle="1" w:styleId="1F76CDE4921648CDA80642DCCC2E7698">
    <w:name w:val="1F76CDE4921648CDA80642DCCC2E7698"/>
  </w:style>
  <w:style w:type="paragraph" w:customStyle="1" w:styleId="9137F21EF45041C9A7CA35865999265B">
    <w:name w:val="9137F21EF45041C9A7CA35865999265B"/>
  </w:style>
  <w:style w:type="paragraph" w:customStyle="1" w:styleId="AF3CD38CF56343F78D11AF67FB21F7C4">
    <w:name w:val="AF3CD38CF56343F78D11AF67FB21F7C4"/>
  </w:style>
  <w:style w:type="paragraph" w:customStyle="1" w:styleId="786B04C02EF14D319F725C1A12EC6833">
    <w:name w:val="786B04C02EF14D319F725C1A12EC6833"/>
  </w:style>
  <w:style w:type="paragraph" w:customStyle="1" w:styleId="CDF7D7D4A813411EAE94CC14AF4BE0FB">
    <w:name w:val="CDF7D7D4A813411EAE94CC14AF4BE0FB"/>
  </w:style>
  <w:style w:type="paragraph" w:customStyle="1" w:styleId="BE1D87A6D9884BD98FD00F767B3BCA9B">
    <w:name w:val="BE1D87A6D9884BD98FD00F767B3BCA9B"/>
  </w:style>
  <w:style w:type="paragraph" w:customStyle="1" w:styleId="10280CCD53AF42818B9A8DFD528BD161">
    <w:name w:val="10280CCD53AF42818B9A8DFD528BD161"/>
  </w:style>
  <w:style w:type="paragraph" w:customStyle="1" w:styleId="E1979DCCB624497F94BACB689410A024">
    <w:name w:val="E1979DCCB624497F94BACB689410A024"/>
  </w:style>
  <w:style w:type="paragraph" w:customStyle="1" w:styleId="58A9A1EBE3C742FDA0764FD1E2DB62F6">
    <w:name w:val="58A9A1EBE3C742FDA0764FD1E2DB62F6"/>
  </w:style>
  <w:style w:type="paragraph" w:customStyle="1" w:styleId="F0961122689347D48CF2211ED50EECC3">
    <w:name w:val="F0961122689347D48CF2211ED50EECC3"/>
  </w:style>
  <w:style w:type="paragraph" w:customStyle="1" w:styleId="373E2C74FA3F4D5AB84E28F1DE74CD45">
    <w:name w:val="373E2C74FA3F4D5AB84E28F1DE74CD45"/>
  </w:style>
  <w:style w:type="paragraph" w:customStyle="1" w:styleId="4411D593882F470593062F39CF41928F">
    <w:name w:val="4411D593882F470593062F39CF41928F"/>
  </w:style>
  <w:style w:type="paragraph" w:customStyle="1" w:styleId="8AAF7BBFF3604F96A008EB0BBCA26FE0">
    <w:name w:val="8AAF7BBFF3604F96A008EB0BBCA26FE0"/>
  </w:style>
  <w:style w:type="paragraph" w:customStyle="1" w:styleId="FE6BDDBE8543421BB2971E321EC23DB4">
    <w:name w:val="FE6BDDBE8543421BB2971E321EC23DB4"/>
  </w:style>
  <w:style w:type="paragraph" w:customStyle="1" w:styleId="3B3CE5ED8C634D899C59E0513C493D94">
    <w:name w:val="3B3CE5ED8C634D899C59E0513C493D94"/>
  </w:style>
  <w:style w:type="paragraph" w:customStyle="1" w:styleId="43FC4B98567C4266873C10D0E57D03D5">
    <w:name w:val="43FC4B98567C4266873C10D0E57D03D5"/>
  </w:style>
  <w:style w:type="paragraph" w:customStyle="1" w:styleId="9FBD730F5E044A74921EDFE0279D3B23">
    <w:name w:val="9FBD730F5E044A74921EDFE0279D3B23"/>
  </w:style>
  <w:style w:type="paragraph" w:customStyle="1" w:styleId="DF1446BB7F0D4A0498EB17F7509A3F93">
    <w:name w:val="DF1446BB7F0D4A0498EB17F7509A3F93"/>
  </w:style>
  <w:style w:type="paragraph" w:customStyle="1" w:styleId="56ED6A98BE8841EE8C8A9FE88FDA3373">
    <w:name w:val="56ED6A98BE8841EE8C8A9FE88FDA3373"/>
  </w:style>
  <w:style w:type="paragraph" w:customStyle="1" w:styleId="DE1C7967316542DBA591DFC5B184576F">
    <w:name w:val="DE1C7967316542DBA591DFC5B184576F"/>
  </w:style>
  <w:style w:type="paragraph" w:customStyle="1" w:styleId="98102E54E84845D18A171BF47BE89810">
    <w:name w:val="98102E54E84845D18A171BF47BE89810"/>
  </w:style>
  <w:style w:type="paragraph" w:customStyle="1" w:styleId="6A92ACD6AC264E1BBB1574F510796FAE">
    <w:name w:val="6A92ACD6AC264E1BBB1574F510796FAE"/>
  </w:style>
  <w:style w:type="paragraph" w:customStyle="1" w:styleId="778EAB5EBDFD4843A15F7210B4635C5B">
    <w:name w:val="778EAB5EBDFD4843A15F7210B4635C5B"/>
  </w:style>
  <w:style w:type="paragraph" w:customStyle="1" w:styleId="2FFB90E9775A476681E680472516AB38">
    <w:name w:val="2FFB90E9775A476681E680472516AB38"/>
  </w:style>
  <w:style w:type="paragraph" w:customStyle="1" w:styleId="5B1A44F9EDAA4B1F91436CD2CD6CA125">
    <w:name w:val="5B1A44F9EDAA4B1F91436CD2CD6CA12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05A4A4D294B4B33A0A6797250F8C0F3">
    <w:name w:val="805A4A4D294B4B33A0A6797250F8C0F3"/>
  </w:style>
  <w:style w:type="paragraph" w:customStyle="1" w:styleId="294A7520D50A4A4DB63406C1ADC41EAD">
    <w:name w:val="294A7520D50A4A4DB63406C1ADC41EAD"/>
    <w:rsid w:val="008935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2020-05-22T20:28:00Z</dcterms:created>
  <dcterms:modified xsi:type="dcterms:W3CDTF">2020-06-12T10:00:00Z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